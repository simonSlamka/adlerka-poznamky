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Kornucopia" w:hAnsi="Kornucopia" w:cs="Kornucopia"/>
          <w:sz w:val="144"/>
          <w:szCs w:val="144"/>
        </w:rPr>
      </w:pPr>
      <w:r>
        <w:rPr>
          <w:rFonts w:hint="default" w:ascii="Kornucopia" w:hAnsi="Kornucopia" w:cs="Kornucopia"/>
          <w:sz w:val="144"/>
          <w:szCs w:val="144"/>
        </w:rPr>
        <w:t>Fotosúciastky</w:t>
      </w:r>
    </w:p>
    <w:p/>
    <w:p>
      <w:r>
        <w:t>Vlastnosti súčiastky su dané intenzitou svetla.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t>Fotorezistor - Vodivá časť má tvar meandra. V tme má veľmy veľký odpor a so zvyšovaním osvetlenia odpor klesá logaritmicky</w:t>
      </w:r>
    </w:p>
    <w:p>
      <w:pPr>
        <w:numPr>
          <w:ilvl w:val="0"/>
          <w:numId w:val="1"/>
        </w:numPr>
        <w:ind w:left="425" w:leftChars="0" w:hanging="425" w:firstLineChars="0"/>
      </w:pPr>
      <w:r>
        <w:t>Fototranzistor - Svieti sa vždy na bázu a riadíme tým veľkosť kolektorového prúdu. Fototranzistor charakterizuje svetelná citlivosť S = (delta I</w:t>
      </w:r>
      <w:r>
        <w:rPr>
          <w:vertAlign w:val="subscript"/>
        </w:rPr>
        <w:t>C</w:t>
      </w:r>
      <w:r>
        <w:t>)/delta E</w:t>
      </w:r>
    </w:p>
    <w:p>
      <w:pPr>
        <w:numPr>
          <w:ilvl w:val="0"/>
          <w:numId w:val="1"/>
        </w:numPr>
        <w:ind w:left="425" w:leftChars="0" w:hanging="425" w:firstLineChars="0"/>
      </w:pPr>
      <w:r>
        <w:t>Fotodióda - Je to plošná dióda upravená tak aby na PN prechod dopadalo svetlo. Zapojenia: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</w:pPr>
      <w:r>
        <w:t>Zapojenie v odporovom režime so zdrojom - Dióda je zapojená v závernom smere, so zväčšovaním osvetlenia prúd narastá lineárne. Každá hodnota napätia a prúdu (pracovný bod P) zodpovedá inej intenzite osvetlenia. V tomto prípade sa dióda správa pasívne.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</w:pPr>
      <w:r>
        <w:t>Zapojenie v hradlovom režime bez zdroja - Prúd anoda katoda(I</w:t>
      </w:r>
      <w:r>
        <w:rPr>
          <w:vertAlign w:val="subscript"/>
        </w:rPr>
        <w:t>AK</w:t>
      </w:r>
      <w:r>
        <w:t>) je prúd fotodiódy na krátko, je to bod pri ktorom charakteristika pretína zvyslú os, tam kde pretne vodorovnú os je napätie naprázdno. Prúd na krátko s rastom osvetlenia rastie lineárne, napätie na prázdno s rastom osvetlenia rastie logaritmicky. Dióda veľmy rýchlo reaguje na zmenu osvetlenia, správa sa ako zdoj elektricej energie (Využíva sa ako fotovoltaický článok).</w:t>
      </w:r>
    </w:p>
    <w:p>
      <w:pPr>
        <w:numPr>
          <w:ilvl w:val="0"/>
          <w:numId w:val="1"/>
        </w:numPr>
        <w:ind w:left="425" w:leftChars="0" w:hanging="425" w:firstLineChars="0"/>
      </w:pPr>
      <w:r>
        <w:t>Optočlen - Používa sa na galvanické oddelenie dvoch obvodou. Je zložený z infra diódy (LEDky) a fotosúčiastky najčastejšie z foto tranzistora. Keď prievedieme na vstup optočlena malý prúd potrebný na rozsvietenie LED začne sa otvárať tranzistor. Prechod medzi kolektorom a emitorom sa otvorí a zopne obvod na výstupe.</w:t>
      </w:r>
      <w:r>
        <w:t xml:space="preserve"> Čím viac fotodióda svieti, tým je vačší kolektorový prúd.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5EF0F"/>
    <w:multiLevelType w:val="multilevel"/>
    <w:tmpl w:val="BFA5EF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19CB"/>
    <w:rsid w:val="0D5E6447"/>
    <w:rsid w:val="1FEF3F80"/>
    <w:rsid w:val="1FFFD43B"/>
    <w:rsid w:val="5FF77D47"/>
    <w:rsid w:val="68FE9C16"/>
    <w:rsid w:val="6C7F9869"/>
    <w:rsid w:val="6F6FC751"/>
    <w:rsid w:val="6F78F265"/>
    <w:rsid w:val="73BF6B48"/>
    <w:rsid w:val="755D45DD"/>
    <w:rsid w:val="774B8D15"/>
    <w:rsid w:val="79D34699"/>
    <w:rsid w:val="7B9FF52D"/>
    <w:rsid w:val="7BDC2748"/>
    <w:rsid w:val="7BF72B14"/>
    <w:rsid w:val="7F6D30D0"/>
    <w:rsid w:val="7F774F8B"/>
    <w:rsid w:val="7FF73843"/>
    <w:rsid w:val="B1D57A57"/>
    <w:rsid w:val="B7E5BE1E"/>
    <w:rsid w:val="BEBD819E"/>
    <w:rsid w:val="C2D73E5A"/>
    <w:rsid w:val="CA3F8FF9"/>
    <w:rsid w:val="CD592A2F"/>
    <w:rsid w:val="D382450A"/>
    <w:rsid w:val="D39D6F2D"/>
    <w:rsid w:val="DFD9F6AC"/>
    <w:rsid w:val="F77699E0"/>
    <w:rsid w:val="F9FBA59C"/>
    <w:rsid w:val="FBBBCCF5"/>
    <w:rsid w:val="FC9A1EE1"/>
    <w:rsid w:val="FDC76430"/>
    <w:rsid w:val="FDDDC564"/>
    <w:rsid w:val="FE97D013"/>
    <w:rsid w:val="FEFAD683"/>
    <w:rsid w:val="FF9FF360"/>
    <w:rsid w:val="FFE902B4"/>
    <w:rsid w:val="FFE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hejtmus/Documents/skola/zeq/2/fotosucistk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fotosucistky.dotx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2019-03-28T12:16:00Z</dcterms:created>
  <dc:creator>hejtmus</dc:creator>
  <cp:lastModifiedBy>hejtmus</cp:lastModifiedBy>
  <dcterms:modified xsi:type="dcterms:W3CDTF">2019-04-09T10:00:15Z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